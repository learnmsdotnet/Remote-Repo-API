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B5D3" w14:textId="343291C7" w:rsidR="00E81978" w:rsidRDefault="002347E7">
      <w:pPr>
        <w:pStyle w:val="Title"/>
      </w:pPr>
      <w:sdt>
        <w:sdtPr>
          <w:alias w:val="Title:"/>
          <w:tag w:val="Title:"/>
          <w:id w:val="726351117"/>
          <w:placeholder>
            <w:docPart w:val="E5340B47987D475EA451FF026BD24D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proofErr w:type="spellStart"/>
          <w:r w:rsidR="008F2E31">
            <w:t>WebAPI</w:t>
          </w:r>
          <w:proofErr w:type="spellEnd"/>
          <w:r w:rsidR="008F2E31">
            <w:t xml:space="preserve"> 2</w:t>
          </w:r>
          <w:r w:rsidR="003D1EB2">
            <w:t xml:space="preserve"> - Learning Materials</w:t>
          </w:r>
        </w:sdtContent>
      </w:sdt>
    </w:p>
    <w:p w14:paraId="22151D52" w14:textId="0FCD998B" w:rsidR="00B823AA" w:rsidRDefault="003D1EB2" w:rsidP="00B823AA">
      <w:pPr>
        <w:pStyle w:val="Title2"/>
      </w:pPr>
      <w:r>
        <w:t xml:space="preserve">Gokul </w:t>
      </w:r>
      <w:proofErr w:type="spellStart"/>
      <w:r>
        <w:t>Gopalsamy</w:t>
      </w:r>
      <w:proofErr w:type="spellEnd"/>
    </w:p>
    <w:sdt>
      <w:sdtPr>
        <w:alias w:val="Author Note:"/>
        <w:tag w:val="Author Note:"/>
        <w:id w:val="266668659"/>
        <w:placeholder>
          <w:docPart w:val="1DBD4F234D964E35A32A356054AC8C90"/>
        </w:placeholder>
        <w:temporary/>
        <w:showingPlcHdr/>
        <w15:appearance w15:val="hidden"/>
      </w:sdtPr>
      <w:sdtEndPr/>
      <w:sdtContent>
        <w:p w14:paraId="27872FEA" w14:textId="77777777" w:rsidR="00E81978" w:rsidRDefault="005D3A03">
          <w:pPr>
            <w:pStyle w:val="Title"/>
          </w:pPr>
          <w:r>
            <w:t>Author Note</w:t>
          </w:r>
        </w:p>
      </w:sdtContent>
    </w:sdt>
    <w:p w14:paraId="0845FED3" w14:textId="30864AE4" w:rsidR="00E81978" w:rsidRDefault="003D1EB2" w:rsidP="00B823AA">
      <w:pPr>
        <w:pStyle w:val="Title2"/>
      </w:pPr>
      <w:r>
        <w:t xml:space="preserve">Beginners note for </w:t>
      </w:r>
      <w:r w:rsidR="008F2E31">
        <w:t>WEB API 2</w:t>
      </w:r>
      <w:r>
        <w:t xml:space="preserve"> learning</w:t>
      </w:r>
    </w:p>
    <w:p w14:paraId="436F3470" w14:textId="2A4DAFC9" w:rsidR="006937D9" w:rsidRDefault="003D1EB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6135147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5E75A9" w14:textId="015D8605" w:rsidR="006937D9" w:rsidRDefault="006937D9" w:rsidP="006937D9">
          <w:pPr>
            <w:pStyle w:val="TOCHeading"/>
            <w:spacing w:before="0" w:line="240" w:lineRule="auto"/>
            <w:jc w:val="center"/>
          </w:pPr>
          <w:r>
            <w:t>Contents</w:t>
          </w:r>
        </w:p>
        <w:p w14:paraId="7BEB12AE" w14:textId="77777777" w:rsidR="006937D9" w:rsidRPr="006937D9" w:rsidRDefault="006937D9" w:rsidP="006937D9">
          <w:pPr>
            <w:spacing w:line="240" w:lineRule="auto"/>
          </w:pPr>
        </w:p>
        <w:p w14:paraId="48728643" w14:textId="4CB6A8E9" w:rsidR="006937D9" w:rsidRDefault="006937D9" w:rsidP="006937D9">
          <w:pPr>
            <w:pStyle w:val="TOC1"/>
            <w:tabs>
              <w:tab w:val="right" w:leader="dot" w:pos="9350"/>
            </w:tabs>
            <w:spacing w:after="0" w:line="24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4653" w:history="1">
            <w:r w:rsidRPr="006A0DC3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80DE" w14:textId="67ECE69D" w:rsidR="006937D9" w:rsidRDefault="002347E7" w:rsidP="006937D9">
          <w:pPr>
            <w:pStyle w:val="TOC1"/>
            <w:tabs>
              <w:tab w:val="right" w:leader="dot" w:pos="9350"/>
            </w:tabs>
            <w:spacing w:after="0" w:line="240" w:lineRule="auto"/>
            <w:rPr>
              <w:noProof/>
            </w:rPr>
          </w:pPr>
          <w:hyperlink w:anchor="_Toc21264654" w:history="1">
            <w:r w:rsidR="006937D9" w:rsidRPr="006A0DC3">
              <w:rPr>
                <w:rStyle w:val="Hyperlink"/>
                <w:noProof/>
              </w:rPr>
              <w:t>Getting Started with JQuery</w:t>
            </w:r>
            <w:r w:rsidR="006937D9">
              <w:rPr>
                <w:noProof/>
                <w:webHidden/>
              </w:rPr>
              <w:tab/>
            </w:r>
            <w:r w:rsidR="006937D9">
              <w:rPr>
                <w:noProof/>
                <w:webHidden/>
              </w:rPr>
              <w:fldChar w:fldCharType="begin"/>
            </w:r>
            <w:r w:rsidR="006937D9">
              <w:rPr>
                <w:noProof/>
                <w:webHidden/>
              </w:rPr>
              <w:instrText xml:space="preserve"> PAGEREF _Toc21264654 \h </w:instrText>
            </w:r>
            <w:r w:rsidR="006937D9">
              <w:rPr>
                <w:noProof/>
                <w:webHidden/>
              </w:rPr>
            </w:r>
            <w:r w:rsidR="006937D9">
              <w:rPr>
                <w:noProof/>
                <w:webHidden/>
              </w:rPr>
              <w:fldChar w:fldCharType="separate"/>
            </w:r>
            <w:r w:rsidR="006937D9">
              <w:rPr>
                <w:noProof/>
                <w:webHidden/>
              </w:rPr>
              <w:t>6</w:t>
            </w:r>
            <w:r w:rsidR="006937D9">
              <w:rPr>
                <w:noProof/>
                <w:webHidden/>
              </w:rPr>
              <w:fldChar w:fldCharType="end"/>
            </w:r>
          </w:hyperlink>
        </w:p>
        <w:p w14:paraId="3E7DBE42" w14:textId="4CFB64F4" w:rsidR="006937D9" w:rsidRDefault="002347E7" w:rsidP="006937D9">
          <w:pPr>
            <w:pStyle w:val="TOC1"/>
            <w:tabs>
              <w:tab w:val="right" w:leader="dot" w:pos="9350"/>
            </w:tabs>
            <w:spacing w:after="0" w:line="240" w:lineRule="auto"/>
            <w:rPr>
              <w:noProof/>
            </w:rPr>
          </w:pPr>
          <w:hyperlink w:anchor="_Toc21264655" w:history="1">
            <w:r w:rsidR="006937D9" w:rsidRPr="006A0DC3">
              <w:rPr>
                <w:rStyle w:val="Hyperlink"/>
                <w:noProof/>
              </w:rPr>
              <w:t>How JQuery can help with HTML DOM manipulations</w:t>
            </w:r>
            <w:r w:rsidR="006937D9">
              <w:rPr>
                <w:noProof/>
                <w:webHidden/>
              </w:rPr>
              <w:tab/>
            </w:r>
            <w:r w:rsidR="006937D9">
              <w:rPr>
                <w:noProof/>
                <w:webHidden/>
              </w:rPr>
              <w:fldChar w:fldCharType="begin"/>
            </w:r>
            <w:r w:rsidR="006937D9">
              <w:rPr>
                <w:noProof/>
                <w:webHidden/>
              </w:rPr>
              <w:instrText xml:space="preserve"> PAGEREF _Toc21264655 \h </w:instrText>
            </w:r>
            <w:r w:rsidR="006937D9">
              <w:rPr>
                <w:noProof/>
                <w:webHidden/>
              </w:rPr>
            </w:r>
            <w:r w:rsidR="006937D9">
              <w:rPr>
                <w:noProof/>
                <w:webHidden/>
              </w:rPr>
              <w:fldChar w:fldCharType="separate"/>
            </w:r>
            <w:r w:rsidR="006937D9">
              <w:rPr>
                <w:noProof/>
                <w:webHidden/>
              </w:rPr>
              <w:t>9</w:t>
            </w:r>
            <w:r w:rsidR="006937D9">
              <w:rPr>
                <w:noProof/>
                <w:webHidden/>
              </w:rPr>
              <w:fldChar w:fldCharType="end"/>
            </w:r>
          </w:hyperlink>
        </w:p>
        <w:p w14:paraId="78F8BC52" w14:textId="5FECE9EC" w:rsidR="006937D9" w:rsidRDefault="002347E7" w:rsidP="006937D9">
          <w:pPr>
            <w:pStyle w:val="TOC1"/>
            <w:tabs>
              <w:tab w:val="right" w:leader="dot" w:pos="9350"/>
            </w:tabs>
            <w:spacing w:after="0" w:line="240" w:lineRule="auto"/>
            <w:rPr>
              <w:noProof/>
            </w:rPr>
          </w:pPr>
          <w:hyperlink w:anchor="_Toc21264656" w:history="1">
            <w:r w:rsidR="006937D9" w:rsidRPr="006A0DC3">
              <w:rPr>
                <w:rStyle w:val="Hyperlink"/>
                <w:noProof/>
              </w:rPr>
              <w:t>Abstract</w:t>
            </w:r>
            <w:r w:rsidR="006937D9">
              <w:rPr>
                <w:noProof/>
                <w:webHidden/>
              </w:rPr>
              <w:tab/>
            </w:r>
            <w:r w:rsidR="006937D9">
              <w:rPr>
                <w:noProof/>
                <w:webHidden/>
              </w:rPr>
              <w:fldChar w:fldCharType="begin"/>
            </w:r>
            <w:r w:rsidR="006937D9">
              <w:rPr>
                <w:noProof/>
                <w:webHidden/>
              </w:rPr>
              <w:instrText xml:space="preserve"> PAGEREF _Toc21264656 \h </w:instrText>
            </w:r>
            <w:r w:rsidR="006937D9">
              <w:rPr>
                <w:noProof/>
                <w:webHidden/>
              </w:rPr>
            </w:r>
            <w:r w:rsidR="006937D9">
              <w:rPr>
                <w:noProof/>
                <w:webHidden/>
              </w:rPr>
              <w:fldChar w:fldCharType="separate"/>
            </w:r>
            <w:r w:rsidR="006937D9">
              <w:rPr>
                <w:noProof/>
                <w:webHidden/>
              </w:rPr>
              <w:t>23</w:t>
            </w:r>
            <w:r w:rsidR="006937D9">
              <w:rPr>
                <w:noProof/>
                <w:webHidden/>
              </w:rPr>
              <w:fldChar w:fldCharType="end"/>
            </w:r>
          </w:hyperlink>
        </w:p>
        <w:p w14:paraId="795D8787" w14:textId="1859CA80" w:rsidR="006937D9" w:rsidRDefault="002347E7" w:rsidP="006937D9">
          <w:pPr>
            <w:pStyle w:val="TOC1"/>
            <w:tabs>
              <w:tab w:val="right" w:leader="dot" w:pos="9350"/>
            </w:tabs>
            <w:spacing w:after="0" w:line="240" w:lineRule="auto"/>
            <w:rPr>
              <w:noProof/>
            </w:rPr>
          </w:pPr>
          <w:hyperlink w:anchor="_Toc21264657" w:history="1">
            <w:r w:rsidR="006937D9" w:rsidRPr="006A0DC3">
              <w:rPr>
                <w:rStyle w:val="Hyperlink"/>
                <w:noProof/>
              </w:rPr>
              <w:t>JQuery - Learning Materials</w:t>
            </w:r>
            <w:r w:rsidR="006937D9">
              <w:rPr>
                <w:noProof/>
                <w:webHidden/>
              </w:rPr>
              <w:tab/>
            </w:r>
            <w:r w:rsidR="006937D9">
              <w:rPr>
                <w:noProof/>
                <w:webHidden/>
              </w:rPr>
              <w:fldChar w:fldCharType="begin"/>
            </w:r>
            <w:r w:rsidR="006937D9">
              <w:rPr>
                <w:noProof/>
                <w:webHidden/>
              </w:rPr>
              <w:instrText xml:space="preserve"> PAGEREF _Toc21264657 \h </w:instrText>
            </w:r>
            <w:r w:rsidR="006937D9">
              <w:rPr>
                <w:noProof/>
                <w:webHidden/>
              </w:rPr>
            </w:r>
            <w:r w:rsidR="006937D9">
              <w:rPr>
                <w:noProof/>
                <w:webHidden/>
              </w:rPr>
              <w:fldChar w:fldCharType="separate"/>
            </w:r>
            <w:r w:rsidR="006937D9">
              <w:rPr>
                <w:noProof/>
                <w:webHidden/>
              </w:rPr>
              <w:t>24</w:t>
            </w:r>
            <w:r w:rsidR="006937D9">
              <w:rPr>
                <w:noProof/>
                <w:webHidden/>
              </w:rPr>
              <w:fldChar w:fldCharType="end"/>
            </w:r>
          </w:hyperlink>
        </w:p>
        <w:p w14:paraId="18D4B5A7" w14:textId="5A9C3C8C" w:rsidR="006937D9" w:rsidRDefault="006937D9" w:rsidP="006937D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192C0D" w14:textId="77777777" w:rsidR="003D1EB2" w:rsidRDefault="003D1EB2">
      <w:pPr>
        <w:rPr>
          <w:rFonts w:asciiTheme="majorHAnsi" w:eastAsiaTheme="majorEastAsia" w:hAnsiTheme="majorHAnsi" w:cstheme="majorBidi"/>
        </w:rPr>
      </w:pPr>
    </w:p>
    <w:p w14:paraId="3BDA8527" w14:textId="0FAF65AB" w:rsidR="00176C08" w:rsidRPr="00176C08" w:rsidRDefault="006937D9" w:rsidP="00176C08">
      <w:pPr>
        <w:pStyle w:val="SectionTitle"/>
        <w:jc w:val="left"/>
        <w:rPr>
          <w:b/>
          <w:bCs/>
        </w:rPr>
      </w:pPr>
      <w:bookmarkStart w:id="0" w:name="_Toc21264653"/>
      <w:r>
        <w:rPr>
          <w:b/>
          <w:bCs/>
        </w:rPr>
        <w:t xml:space="preserve">Session I: </w:t>
      </w:r>
      <w:r w:rsidR="00176C08" w:rsidRPr="00176C08">
        <w:rPr>
          <w:b/>
          <w:bCs/>
        </w:rPr>
        <w:t>Introduction</w:t>
      </w:r>
      <w:bookmarkEnd w:id="0"/>
      <w:r w:rsidR="008F2E31">
        <w:rPr>
          <w:b/>
          <w:bCs/>
        </w:rPr>
        <w:t xml:space="preserve"> - Create Web API for CRUD Operations</w:t>
      </w:r>
    </w:p>
    <w:p w14:paraId="57A96788" w14:textId="6A0900AB" w:rsidR="000E1458" w:rsidRDefault="000E1458" w:rsidP="00176C08">
      <w:pPr>
        <w:pStyle w:val="NoSpacing"/>
        <w:numPr>
          <w:ilvl w:val="0"/>
          <w:numId w:val="16"/>
        </w:numPr>
        <w:spacing w:line="360" w:lineRule="auto"/>
      </w:pPr>
      <w:r>
        <w:t xml:space="preserve">Source: </w:t>
      </w:r>
      <w:hyperlink r:id="rId9" w:history="1">
        <w:r>
          <w:rPr>
            <w:rStyle w:val="Hyperlink"/>
          </w:rPr>
          <w:t>https://www.tutorialsteacher.com/webapi/create-web-api-for-crud-operation</w:t>
        </w:r>
      </w:hyperlink>
    </w:p>
    <w:p w14:paraId="4932FA2A" w14:textId="37C690AF" w:rsidR="00176C08" w:rsidRDefault="008F2E31" w:rsidP="00176C08">
      <w:pPr>
        <w:pStyle w:val="NoSpacing"/>
        <w:numPr>
          <w:ilvl w:val="0"/>
          <w:numId w:val="16"/>
        </w:numPr>
        <w:spacing w:line="360" w:lineRule="auto"/>
      </w:pPr>
      <w:r>
        <w:t>We will create a Web API project and implement GE, POST, PUT and DELETE for CURD operations using EF</w:t>
      </w:r>
    </w:p>
    <w:p w14:paraId="08958CA6" w14:textId="539CC67A" w:rsidR="008F2E31" w:rsidRDefault="008F2E31" w:rsidP="00176C08">
      <w:pPr>
        <w:pStyle w:val="NoSpacing"/>
        <w:numPr>
          <w:ilvl w:val="0"/>
          <w:numId w:val="16"/>
        </w:numPr>
        <w:spacing w:line="360" w:lineRule="auto"/>
      </w:pPr>
      <w:r>
        <w:t>Create new Project - “ASP.Net Web application”</w:t>
      </w:r>
    </w:p>
    <w:p w14:paraId="2962B7CB" w14:textId="4B31A443" w:rsidR="008F2E31" w:rsidRDefault="008F2E31" w:rsidP="00436CC5">
      <w:pPr>
        <w:pStyle w:val="NoSpacing"/>
        <w:spacing w:line="240" w:lineRule="auto"/>
      </w:pPr>
    </w:p>
    <w:p w14:paraId="4A777D0D" w14:textId="40771C39" w:rsidR="008F2E31" w:rsidRDefault="008F2E31" w:rsidP="00436CC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 wp14:anchorId="2165A1A0" wp14:editId="1A4AD58D">
            <wp:extent cx="5286375" cy="1855314"/>
            <wp:effectExtent l="19050" t="1905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425" cy="1859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8291BF" w14:textId="4207A1F7" w:rsidR="008F2E31" w:rsidRDefault="008F3FFE" w:rsidP="00345AE4">
      <w:pPr>
        <w:pStyle w:val="NoSpacing"/>
        <w:numPr>
          <w:ilvl w:val="0"/>
          <w:numId w:val="16"/>
        </w:numPr>
        <w:spacing w:line="360" w:lineRule="auto"/>
      </w:pPr>
      <w:r>
        <w:t xml:space="preserve">Enter name for the project and save the project name as PP.POD </w:t>
      </w:r>
      <w:r w:rsidR="00345AE4">
        <w:t>(Purchase Order)</w:t>
      </w:r>
    </w:p>
    <w:p w14:paraId="39DD6AC1" w14:textId="77777777" w:rsidR="00345AE4" w:rsidRDefault="00345AE4" w:rsidP="00345AE4">
      <w:pPr>
        <w:pStyle w:val="NoSpacing"/>
        <w:spacing w:line="360" w:lineRule="auto"/>
        <w:ind w:left="360"/>
      </w:pPr>
    </w:p>
    <w:p w14:paraId="2800FE97" w14:textId="7E5548C6" w:rsidR="008F3FFE" w:rsidRDefault="008F3FFE" w:rsidP="00436CC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 wp14:anchorId="177ADEB9" wp14:editId="49FA7090">
            <wp:extent cx="4443962" cy="3119905"/>
            <wp:effectExtent l="19050" t="19050" r="13970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572" cy="3128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D5CBE4" w14:textId="7D500486" w:rsidR="00345AE4" w:rsidRDefault="00345AE4" w:rsidP="0033337D">
      <w:pPr>
        <w:pStyle w:val="NoSpacing"/>
        <w:numPr>
          <w:ilvl w:val="0"/>
          <w:numId w:val="16"/>
        </w:numPr>
        <w:spacing w:line="360" w:lineRule="auto"/>
      </w:pPr>
      <w:r>
        <w:t xml:space="preserve">From project template select the template name </w:t>
      </w:r>
      <w:r w:rsidR="000E1458">
        <w:t>as “</w:t>
      </w:r>
      <w:r>
        <w:t>Web API” and click Create button</w:t>
      </w:r>
    </w:p>
    <w:p w14:paraId="0182FB44" w14:textId="62DD9915" w:rsidR="00345AE4" w:rsidRDefault="00345AE4" w:rsidP="00436CC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 wp14:anchorId="7B082F35" wp14:editId="1D4BCF11">
            <wp:extent cx="5136515" cy="3396356"/>
            <wp:effectExtent l="19050" t="19050" r="26035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740" cy="3398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6B416" w14:textId="134ACDD1" w:rsidR="000E1458" w:rsidRDefault="000E1458" w:rsidP="0033337D">
      <w:pPr>
        <w:pStyle w:val="NoSpacing"/>
        <w:numPr>
          <w:ilvl w:val="0"/>
          <w:numId w:val="16"/>
        </w:numPr>
        <w:spacing w:line="360" w:lineRule="auto"/>
      </w:pPr>
      <w:r>
        <w:t xml:space="preserve">We could see that a new </w:t>
      </w:r>
      <w:proofErr w:type="spellStart"/>
      <w:r>
        <w:t>WebAPI</w:t>
      </w:r>
      <w:proofErr w:type="spellEnd"/>
      <w:r>
        <w:t xml:space="preserve"> project is created with necessary project files. Important files:</w:t>
      </w:r>
    </w:p>
    <w:p w14:paraId="11B284F9" w14:textId="01CA843E" w:rsidR="000E1458" w:rsidRDefault="000E1458" w:rsidP="00273DB7">
      <w:pPr>
        <w:pStyle w:val="NoSpacing"/>
        <w:spacing w:line="240" w:lineRule="auto"/>
        <w:ind w:left="720"/>
      </w:pPr>
      <w:proofErr w:type="spellStart"/>
      <w:r>
        <w:t>App_Start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WebApiConfig.cs</w:t>
      </w:r>
      <w:proofErr w:type="spellEnd"/>
      <w:r>
        <w:t xml:space="preserve"> and </w:t>
      </w:r>
    </w:p>
    <w:p w14:paraId="6C4C518B" w14:textId="393A10D7" w:rsidR="000E1458" w:rsidRDefault="000E1458" w:rsidP="00273DB7">
      <w:pPr>
        <w:pStyle w:val="NoSpacing"/>
        <w:spacing w:line="240" w:lineRule="auto"/>
        <w:ind w:left="720"/>
      </w:pPr>
      <w:r>
        <w:t xml:space="preserve">Controller </w:t>
      </w:r>
      <w:r>
        <w:sym w:font="Wingdings" w:char="F0E0"/>
      </w:r>
      <w:r>
        <w:t xml:space="preserve"> </w:t>
      </w:r>
      <w:proofErr w:type="spellStart"/>
      <w:r>
        <w:t>ValuesController.cs</w:t>
      </w:r>
      <w:proofErr w:type="spellEnd"/>
    </w:p>
    <w:p w14:paraId="03A4E6BE" w14:textId="6834CA4F" w:rsidR="00273DB7" w:rsidRDefault="00273DB7" w:rsidP="00273DB7">
      <w:pPr>
        <w:pStyle w:val="NoSpacing"/>
        <w:spacing w:line="240" w:lineRule="auto"/>
        <w:ind w:left="720"/>
      </w:pPr>
    </w:p>
    <w:p w14:paraId="4C4216E2" w14:textId="77777777" w:rsidR="00273DB7" w:rsidRDefault="00273DB7" w:rsidP="00273DB7">
      <w:pPr>
        <w:pStyle w:val="NoSpacing"/>
        <w:spacing w:line="240" w:lineRule="auto"/>
        <w:ind w:left="720"/>
      </w:pPr>
    </w:p>
    <w:p w14:paraId="0BD2B273" w14:textId="403DDC9A" w:rsidR="000E1458" w:rsidRDefault="000E1458" w:rsidP="00436CC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 wp14:anchorId="2044CE53" wp14:editId="1E5C2B95">
            <wp:extent cx="1825451" cy="3114675"/>
            <wp:effectExtent l="19050" t="19050" r="2286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996" cy="3125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4EFAE3" w14:textId="77777777" w:rsidR="00273DB7" w:rsidRDefault="00273DB7">
      <w:pPr>
        <w:rPr>
          <w:kern w:val="0"/>
        </w:rPr>
      </w:pPr>
      <w:r>
        <w:br w:type="page"/>
      </w:r>
    </w:p>
    <w:p w14:paraId="6358D222" w14:textId="70FB940E" w:rsidR="00345AE4" w:rsidRPr="00273DB7" w:rsidRDefault="00CB5F55" w:rsidP="0033337D">
      <w:pPr>
        <w:pStyle w:val="NoSpacing"/>
        <w:numPr>
          <w:ilvl w:val="0"/>
          <w:numId w:val="16"/>
        </w:numPr>
        <w:spacing w:line="360" w:lineRule="auto"/>
      </w:pPr>
      <w:proofErr w:type="spellStart"/>
      <w:r>
        <w:t>ValueController.cs</w:t>
      </w:r>
      <w:proofErr w:type="spellEnd"/>
      <w:r>
        <w:t xml:space="preserve"> was added by default and it inherits </w:t>
      </w:r>
      <w:proofErr w:type="gramStart"/>
      <w:r>
        <w:t xml:space="preserve">from </w:t>
      </w:r>
      <w:r w:rsidR="0033337D">
        <w:t>:</w:t>
      </w:r>
      <w:proofErr w:type="gramEnd"/>
      <w:r w:rsidR="0033337D">
        <w:t xml:space="preserve"> </w:t>
      </w:r>
      <w:proofErr w:type="spellStart"/>
      <w:r w:rsidR="0033337D" w:rsidRPr="0033337D">
        <w:rPr>
          <w:b/>
          <w:bCs/>
        </w:rPr>
        <w:t>ApiController</w:t>
      </w:r>
      <w:proofErr w:type="spellEnd"/>
    </w:p>
    <w:p w14:paraId="7E6BC2C3" w14:textId="77777777" w:rsidR="00273DB7" w:rsidRDefault="00273DB7" w:rsidP="00273DB7">
      <w:pPr>
        <w:pStyle w:val="NoSpacing"/>
        <w:spacing w:line="360" w:lineRule="auto"/>
        <w:ind w:left="360"/>
      </w:pPr>
    </w:p>
    <w:p w14:paraId="23D89616" w14:textId="6731163C" w:rsidR="0033337D" w:rsidRDefault="0033337D" w:rsidP="00436CC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 wp14:anchorId="05F710A3" wp14:editId="217D22F0">
            <wp:extent cx="3505200" cy="1088373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9431" cy="1089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2EEBE3" w14:textId="36F713FC" w:rsidR="0033337D" w:rsidRDefault="0033337D" w:rsidP="0033337D">
      <w:pPr>
        <w:pStyle w:val="NoSpacing"/>
        <w:numPr>
          <w:ilvl w:val="0"/>
          <w:numId w:val="16"/>
        </w:numPr>
        <w:spacing w:line="360" w:lineRule="auto"/>
      </w:pPr>
      <w:r>
        <w:t xml:space="preserve">As we will be adding the new </w:t>
      </w:r>
      <w:proofErr w:type="spellStart"/>
      <w:r>
        <w:t>ApiController</w:t>
      </w:r>
      <w:proofErr w:type="spellEnd"/>
      <w:r>
        <w:t xml:space="preserve"> for web API we will delete the default </w:t>
      </w:r>
      <w:proofErr w:type="spellStart"/>
      <w:r>
        <w:t>ApiController</w:t>
      </w:r>
      <w:proofErr w:type="spellEnd"/>
    </w:p>
    <w:p w14:paraId="3FC66C56" w14:textId="79BB54D4" w:rsidR="0033337D" w:rsidRDefault="0033337D" w:rsidP="0033337D">
      <w:pPr>
        <w:pStyle w:val="NoSpacing"/>
        <w:numPr>
          <w:ilvl w:val="0"/>
          <w:numId w:val="16"/>
        </w:numPr>
        <w:spacing w:line="360" w:lineRule="auto"/>
      </w:pPr>
      <w:r>
        <w:t>We will use Entity Framework Database First approach (EF-DBF)</w:t>
      </w:r>
    </w:p>
    <w:p w14:paraId="1D3EB1BC" w14:textId="77777777" w:rsidR="0033337D" w:rsidRDefault="0033337D" w:rsidP="0033337D">
      <w:pPr>
        <w:pStyle w:val="Heading3"/>
        <w:spacing w:line="240" w:lineRule="auto"/>
        <w:jc w:val="center"/>
      </w:pPr>
    </w:p>
    <w:p w14:paraId="22B25296" w14:textId="0E5CE80B" w:rsidR="0033337D" w:rsidRDefault="0033337D" w:rsidP="0033337D">
      <w:pPr>
        <w:pStyle w:val="Heading3"/>
        <w:jc w:val="center"/>
      </w:pPr>
      <w:r>
        <w:t>Adding EF Data Model</w:t>
      </w:r>
    </w:p>
    <w:p w14:paraId="192751AE" w14:textId="66D4C2A8" w:rsidR="00345AE4" w:rsidRDefault="00342E51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70FD0A4D" wp14:editId="64C4A402">
            <wp:extent cx="5943600" cy="450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9062" w14:textId="74186125" w:rsidR="00342E51" w:rsidRDefault="00342E51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2B024D2D" wp14:editId="12578ABF">
            <wp:extent cx="5915025" cy="534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C80B" w14:textId="6A1415E2" w:rsidR="00342E51" w:rsidRDefault="00342E51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6314193E" wp14:editId="151943C8">
            <wp:extent cx="5838825" cy="526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750A" w14:textId="7E514219" w:rsidR="00342E51" w:rsidRDefault="00D453A8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0E61AA87" wp14:editId="53D7B0D1">
            <wp:extent cx="585787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4A09" w14:textId="17587004" w:rsidR="00342E51" w:rsidRDefault="00D453A8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26D90F4A" wp14:editId="702C5243">
            <wp:extent cx="5838825" cy="525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1030" w14:textId="55C1FA16" w:rsidR="00D453A8" w:rsidRDefault="00D453A8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619C472B" wp14:editId="43632286">
            <wp:extent cx="51435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F4D6" w14:textId="06C74400" w:rsidR="00D453A8" w:rsidRDefault="00D453A8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3EC0C473" wp14:editId="12880227">
            <wp:extent cx="5943600" cy="250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5F76" w14:textId="6AB3A596" w:rsidR="00D453A8" w:rsidRDefault="004800BC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20AA094E" wp14:editId="48A7DC1A">
            <wp:extent cx="5943600" cy="145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B06" w14:textId="56536F93" w:rsidR="004800BC" w:rsidRDefault="007E746E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3A796C40" wp14:editId="4CA7A435">
            <wp:extent cx="5943600" cy="2644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50F0" w14:textId="76A15F65" w:rsidR="007E746E" w:rsidRDefault="00D172EA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27CB0489" wp14:editId="3279B3AB">
            <wp:extent cx="4467225" cy="1504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AAC5" w14:textId="254D90D0" w:rsidR="00D172EA" w:rsidRDefault="00D172EA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649EE05F" wp14:editId="46D99C4A">
            <wp:extent cx="3667125" cy="217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6250" t="19384" r="32051" b="15622"/>
                    <a:stretch/>
                  </pic:blipFill>
                  <pic:spPr bwMode="auto">
                    <a:xfrm>
                      <a:off x="0" y="0"/>
                      <a:ext cx="36671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936E8" w14:textId="1CC79AEA" w:rsidR="00D172EA" w:rsidRDefault="00F6158A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329FE3B0" wp14:editId="1C8E5E62">
            <wp:extent cx="5943600" cy="2763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B729" w14:textId="4BF6A3D9" w:rsidR="00F6158A" w:rsidRDefault="00F6158A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295EBFD0" wp14:editId="32F15299">
            <wp:extent cx="2495550" cy="2505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8915" w14:textId="6967BCC6" w:rsidR="00F6158A" w:rsidRDefault="00400614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2F1C9466" wp14:editId="7675C7CC">
            <wp:extent cx="5153025" cy="3762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F55C" w14:textId="09191652" w:rsidR="00400614" w:rsidRDefault="00400614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563395D5" wp14:editId="140800AC">
            <wp:extent cx="5838825" cy="3324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1CA" w14:textId="552D22F7" w:rsidR="00400614" w:rsidRDefault="00C262EC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7DF23C69" wp14:editId="7F009A51">
            <wp:extent cx="5219700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197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33C37" w14:textId="6AB3D373" w:rsidR="00C262EC" w:rsidRDefault="00C262EC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593BD19D" wp14:editId="66E56C98">
            <wp:extent cx="2724150" cy="567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D160" w14:textId="784AA615" w:rsidR="00C21927" w:rsidRDefault="00C21927" w:rsidP="008F2E31">
      <w:pPr>
        <w:pStyle w:val="NoSpacing"/>
        <w:spacing w:line="360" w:lineRule="auto"/>
      </w:pPr>
      <w:r>
        <w:t>EF will be continued in next chapter</w:t>
      </w:r>
    </w:p>
    <w:p w14:paraId="245A3C2A" w14:textId="1B7760E5" w:rsidR="00C262EC" w:rsidRDefault="00C21927" w:rsidP="008F2E31">
      <w:pPr>
        <w:pStyle w:val="NoSpacing"/>
        <w:spacing w:line="360" w:lineRule="auto"/>
      </w:pPr>
      <w:r>
        <w:t>Back to CRUD</w:t>
      </w:r>
      <w:proofErr w:type="gramStart"/>
      <w:r w:rsidR="00D31531">
        <w:t xml:space="preserve"> ..</w:t>
      </w:r>
      <w:proofErr w:type="gramEnd"/>
    </w:p>
    <w:p w14:paraId="73E10B32" w14:textId="07EC80DA" w:rsidR="00D31531" w:rsidRDefault="00D31531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42D60CEB" wp14:editId="3C1B8C92">
            <wp:extent cx="5943600" cy="2042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ED6F" w14:textId="487A9A67" w:rsidR="00D31531" w:rsidRDefault="00D31531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64049BE0" wp14:editId="1FDCC528">
            <wp:extent cx="5686425" cy="1190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4719" w14:textId="4AC5672B" w:rsidR="00D31531" w:rsidRDefault="00D31531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11A380DE" wp14:editId="4893853D">
            <wp:extent cx="4076700" cy="1133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C380" w14:textId="6E32289A" w:rsidR="00D31531" w:rsidRDefault="00087A46" w:rsidP="008F2E31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51CA09F0" wp14:editId="4EEC2323">
            <wp:extent cx="2362200" cy="1066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8F1D" w14:textId="77777777" w:rsidR="00087A46" w:rsidRDefault="00087A46" w:rsidP="008F2E31">
      <w:pPr>
        <w:pStyle w:val="NoSpacing"/>
        <w:spacing w:line="360" w:lineRule="auto"/>
      </w:pPr>
      <w:bookmarkStart w:id="1" w:name="_GoBack"/>
      <w:bookmarkEnd w:id="1"/>
    </w:p>
    <w:p w14:paraId="33F0A690" w14:textId="77777777" w:rsidR="00F6158A" w:rsidRDefault="00F6158A" w:rsidP="008F2E31">
      <w:pPr>
        <w:pStyle w:val="NoSpacing"/>
        <w:spacing w:line="360" w:lineRule="auto"/>
      </w:pPr>
    </w:p>
    <w:sectPr w:rsidR="00F6158A">
      <w:headerReference w:type="default" r:id="rId36"/>
      <w:headerReference w:type="first" r:id="rId3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292AF" w14:textId="77777777" w:rsidR="002347E7" w:rsidRDefault="002347E7">
      <w:pPr>
        <w:spacing w:line="240" w:lineRule="auto"/>
      </w:pPr>
      <w:r>
        <w:separator/>
      </w:r>
    </w:p>
    <w:p w14:paraId="15523ACA" w14:textId="77777777" w:rsidR="002347E7" w:rsidRDefault="002347E7"/>
  </w:endnote>
  <w:endnote w:type="continuationSeparator" w:id="0">
    <w:p w14:paraId="12ED0C3E" w14:textId="77777777" w:rsidR="002347E7" w:rsidRDefault="002347E7">
      <w:pPr>
        <w:spacing w:line="240" w:lineRule="auto"/>
      </w:pPr>
      <w:r>
        <w:continuationSeparator/>
      </w:r>
    </w:p>
    <w:p w14:paraId="2AFB6E28" w14:textId="77777777" w:rsidR="002347E7" w:rsidRDefault="002347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5D8AF" w14:textId="77777777" w:rsidR="002347E7" w:rsidRDefault="002347E7">
      <w:pPr>
        <w:spacing w:line="240" w:lineRule="auto"/>
      </w:pPr>
      <w:r>
        <w:separator/>
      </w:r>
    </w:p>
    <w:p w14:paraId="08B6862C" w14:textId="77777777" w:rsidR="002347E7" w:rsidRDefault="002347E7"/>
  </w:footnote>
  <w:footnote w:type="continuationSeparator" w:id="0">
    <w:p w14:paraId="60EA50C1" w14:textId="77777777" w:rsidR="002347E7" w:rsidRDefault="002347E7">
      <w:pPr>
        <w:spacing w:line="240" w:lineRule="auto"/>
      </w:pPr>
      <w:r>
        <w:continuationSeparator/>
      </w:r>
    </w:p>
    <w:p w14:paraId="1828D67B" w14:textId="77777777" w:rsidR="002347E7" w:rsidRDefault="002347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A6C0" w14:textId="235C0D80" w:rsidR="003505AD" w:rsidRDefault="002347E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B14715BF6914EA88A64DC02774D21A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F2E31">
          <w:rPr>
            <w:rStyle w:val="Strong"/>
          </w:rPr>
          <w:t>WEB API 2</w:t>
        </w:r>
        <w:r w:rsidR="003505AD">
          <w:rPr>
            <w:rStyle w:val="Strong"/>
          </w:rPr>
          <w:t xml:space="preserve"> v1</w:t>
        </w:r>
      </w:sdtContent>
    </w:sdt>
    <w:r w:rsidR="003505AD">
      <w:rPr>
        <w:rStyle w:val="Strong"/>
      </w:rPr>
      <w:ptab w:relativeTo="margin" w:alignment="right" w:leader="none"/>
    </w:r>
    <w:r w:rsidR="003505AD">
      <w:rPr>
        <w:rStyle w:val="Strong"/>
      </w:rPr>
      <w:fldChar w:fldCharType="begin"/>
    </w:r>
    <w:r w:rsidR="003505AD">
      <w:rPr>
        <w:rStyle w:val="Strong"/>
      </w:rPr>
      <w:instrText xml:space="preserve"> PAGE   \* MERGEFORMAT </w:instrText>
    </w:r>
    <w:r w:rsidR="003505AD">
      <w:rPr>
        <w:rStyle w:val="Strong"/>
      </w:rPr>
      <w:fldChar w:fldCharType="separate"/>
    </w:r>
    <w:r w:rsidR="003505AD">
      <w:rPr>
        <w:rStyle w:val="Strong"/>
        <w:noProof/>
      </w:rPr>
      <w:t>8</w:t>
    </w:r>
    <w:r w:rsidR="003505AD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B3FF3" w14:textId="65813FA1" w:rsidR="003505AD" w:rsidRDefault="008F2E31">
    <w:pPr>
      <w:pStyle w:val="Header"/>
      <w:rPr>
        <w:rStyle w:val="Strong"/>
      </w:rPr>
    </w:pPr>
    <w:r>
      <w:t>Web API 2</w:t>
    </w:r>
    <w:r w:rsidR="003505AD">
      <w:t xml:space="preserve"> v1</w:t>
    </w:r>
    <w:r w:rsidR="003505AD">
      <w:rPr>
        <w:rStyle w:val="Strong"/>
      </w:rPr>
      <w:ptab w:relativeTo="margin" w:alignment="right" w:leader="none"/>
    </w:r>
    <w:r w:rsidR="003505AD">
      <w:rPr>
        <w:rStyle w:val="Strong"/>
      </w:rPr>
      <w:fldChar w:fldCharType="begin"/>
    </w:r>
    <w:r w:rsidR="003505AD">
      <w:rPr>
        <w:rStyle w:val="Strong"/>
      </w:rPr>
      <w:instrText xml:space="preserve"> PAGE   \* MERGEFORMAT </w:instrText>
    </w:r>
    <w:r w:rsidR="003505AD">
      <w:rPr>
        <w:rStyle w:val="Strong"/>
      </w:rPr>
      <w:fldChar w:fldCharType="separate"/>
    </w:r>
    <w:r w:rsidR="003505AD">
      <w:rPr>
        <w:rStyle w:val="Strong"/>
        <w:noProof/>
      </w:rPr>
      <w:t>1</w:t>
    </w:r>
    <w:r w:rsidR="003505AD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62FA"/>
      </v:shape>
    </w:pict>
  </w:numPicBullet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F6F718F"/>
    <w:multiLevelType w:val="hybridMultilevel"/>
    <w:tmpl w:val="ED660A7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7C"/>
    <w:rsid w:val="00004E5B"/>
    <w:rsid w:val="000150E8"/>
    <w:rsid w:val="00034820"/>
    <w:rsid w:val="00037D58"/>
    <w:rsid w:val="00046278"/>
    <w:rsid w:val="00061E0F"/>
    <w:rsid w:val="000810CE"/>
    <w:rsid w:val="000841B4"/>
    <w:rsid w:val="00087A46"/>
    <w:rsid w:val="000A347D"/>
    <w:rsid w:val="000C55DE"/>
    <w:rsid w:val="000D3F41"/>
    <w:rsid w:val="000D59AC"/>
    <w:rsid w:val="000E1458"/>
    <w:rsid w:val="000F3EA6"/>
    <w:rsid w:val="000F5E74"/>
    <w:rsid w:val="000F7A0B"/>
    <w:rsid w:val="00120263"/>
    <w:rsid w:val="00165E30"/>
    <w:rsid w:val="00174658"/>
    <w:rsid w:val="00176C08"/>
    <w:rsid w:val="00176EB7"/>
    <w:rsid w:val="00184C90"/>
    <w:rsid w:val="00210785"/>
    <w:rsid w:val="0023435A"/>
    <w:rsid w:val="002347E7"/>
    <w:rsid w:val="00266F57"/>
    <w:rsid w:val="00273DB7"/>
    <w:rsid w:val="00287283"/>
    <w:rsid w:val="0033337D"/>
    <w:rsid w:val="00342E51"/>
    <w:rsid w:val="00345AE4"/>
    <w:rsid w:val="003505AD"/>
    <w:rsid w:val="00355DCA"/>
    <w:rsid w:val="00356A56"/>
    <w:rsid w:val="0035765E"/>
    <w:rsid w:val="00361FBB"/>
    <w:rsid w:val="003B0ACA"/>
    <w:rsid w:val="003C72F9"/>
    <w:rsid w:val="003D1EB2"/>
    <w:rsid w:val="00400614"/>
    <w:rsid w:val="00436CC5"/>
    <w:rsid w:val="00467DBC"/>
    <w:rsid w:val="004800BC"/>
    <w:rsid w:val="004F03E0"/>
    <w:rsid w:val="00501E6B"/>
    <w:rsid w:val="005466B0"/>
    <w:rsid w:val="00551A02"/>
    <w:rsid w:val="005534FA"/>
    <w:rsid w:val="0057134C"/>
    <w:rsid w:val="005A6075"/>
    <w:rsid w:val="005B0CE2"/>
    <w:rsid w:val="005D11AD"/>
    <w:rsid w:val="005D3A03"/>
    <w:rsid w:val="005E39E3"/>
    <w:rsid w:val="006507F9"/>
    <w:rsid w:val="00653C86"/>
    <w:rsid w:val="00680630"/>
    <w:rsid w:val="0068302A"/>
    <w:rsid w:val="00684656"/>
    <w:rsid w:val="006937D9"/>
    <w:rsid w:val="006B7EB4"/>
    <w:rsid w:val="006D5B49"/>
    <w:rsid w:val="0070606A"/>
    <w:rsid w:val="007272A7"/>
    <w:rsid w:val="007C682C"/>
    <w:rsid w:val="007E3113"/>
    <w:rsid w:val="007E746E"/>
    <w:rsid w:val="007F2F22"/>
    <w:rsid w:val="008002C0"/>
    <w:rsid w:val="00802B94"/>
    <w:rsid w:val="00834D7F"/>
    <w:rsid w:val="0084547A"/>
    <w:rsid w:val="008A6ADA"/>
    <w:rsid w:val="008C5266"/>
    <w:rsid w:val="008C5323"/>
    <w:rsid w:val="008C76D7"/>
    <w:rsid w:val="008D12A3"/>
    <w:rsid w:val="008E649F"/>
    <w:rsid w:val="008F2E31"/>
    <w:rsid w:val="008F3FFE"/>
    <w:rsid w:val="008F6D78"/>
    <w:rsid w:val="00910A5D"/>
    <w:rsid w:val="009149F3"/>
    <w:rsid w:val="00932A1B"/>
    <w:rsid w:val="0096504E"/>
    <w:rsid w:val="009715D3"/>
    <w:rsid w:val="00981063"/>
    <w:rsid w:val="009919AE"/>
    <w:rsid w:val="009A24C5"/>
    <w:rsid w:val="009A6A3B"/>
    <w:rsid w:val="00A340F0"/>
    <w:rsid w:val="00A6047C"/>
    <w:rsid w:val="00A767F3"/>
    <w:rsid w:val="00AD6318"/>
    <w:rsid w:val="00B10F73"/>
    <w:rsid w:val="00B33925"/>
    <w:rsid w:val="00B366BF"/>
    <w:rsid w:val="00B66757"/>
    <w:rsid w:val="00B823AA"/>
    <w:rsid w:val="00B953C9"/>
    <w:rsid w:val="00BA2A7B"/>
    <w:rsid w:val="00BA45DB"/>
    <w:rsid w:val="00BD57BB"/>
    <w:rsid w:val="00BF4184"/>
    <w:rsid w:val="00BF65CB"/>
    <w:rsid w:val="00C020D4"/>
    <w:rsid w:val="00C03042"/>
    <w:rsid w:val="00C0601E"/>
    <w:rsid w:val="00C21927"/>
    <w:rsid w:val="00C262EC"/>
    <w:rsid w:val="00C31D30"/>
    <w:rsid w:val="00C41299"/>
    <w:rsid w:val="00C521F0"/>
    <w:rsid w:val="00CB5F55"/>
    <w:rsid w:val="00CD6E39"/>
    <w:rsid w:val="00CE111B"/>
    <w:rsid w:val="00CF6E91"/>
    <w:rsid w:val="00D023A7"/>
    <w:rsid w:val="00D172EA"/>
    <w:rsid w:val="00D2034A"/>
    <w:rsid w:val="00D31531"/>
    <w:rsid w:val="00D453A8"/>
    <w:rsid w:val="00D74CA5"/>
    <w:rsid w:val="00D85B68"/>
    <w:rsid w:val="00DA11C0"/>
    <w:rsid w:val="00DC692F"/>
    <w:rsid w:val="00E21FA0"/>
    <w:rsid w:val="00E6004D"/>
    <w:rsid w:val="00E81978"/>
    <w:rsid w:val="00EA1616"/>
    <w:rsid w:val="00ED2579"/>
    <w:rsid w:val="00EE4CF1"/>
    <w:rsid w:val="00F0451B"/>
    <w:rsid w:val="00F23855"/>
    <w:rsid w:val="00F379B7"/>
    <w:rsid w:val="00F525FA"/>
    <w:rsid w:val="00F6158A"/>
    <w:rsid w:val="00FA4CEA"/>
    <w:rsid w:val="00FD29B5"/>
    <w:rsid w:val="00FD32BE"/>
    <w:rsid w:val="00FD7BEE"/>
    <w:rsid w:val="00FF2002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C123"/>
  <w15:chartTrackingRefBased/>
  <w15:docId w15:val="{B35B5B08-C43F-4897-8B04-CA1DBC3F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B953C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937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7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37D9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46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hyperlink" Target="https://www.tutorialsteacher.com/webapi/create-web-api-for-crud-operati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uthi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340B47987D475EA451FF026BD24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41516-0110-4975-B45C-16772CE34889}"/>
      </w:docPartPr>
      <w:docPartBody>
        <w:p w:rsidR="008F0AF4" w:rsidRDefault="007358AC">
          <w:pPr>
            <w:pStyle w:val="E5340B47987D475EA451FF026BD24D4D"/>
          </w:pPr>
          <w:r>
            <w:t>[Title Here, up to 12 Words, on One to Two Lines]</w:t>
          </w:r>
        </w:p>
      </w:docPartBody>
    </w:docPart>
    <w:docPart>
      <w:docPartPr>
        <w:name w:val="1DBD4F234D964E35A32A356054AC8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09392-1988-4AB6-8639-55E5402A3F78}"/>
      </w:docPartPr>
      <w:docPartBody>
        <w:p w:rsidR="008F0AF4" w:rsidRDefault="007358AC">
          <w:pPr>
            <w:pStyle w:val="1DBD4F234D964E35A32A356054AC8C90"/>
          </w:pPr>
          <w:r>
            <w:t>Author Note</w:t>
          </w:r>
        </w:p>
      </w:docPartBody>
    </w:docPart>
    <w:docPart>
      <w:docPartPr>
        <w:name w:val="5B14715BF6914EA88A64DC02774D2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4C2F3-943D-440C-B421-35CDFD7C98DF}"/>
      </w:docPartPr>
      <w:docPartBody>
        <w:p w:rsidR="008F0AF4" w:rsidRDefault="007358AC">
          <w:pPr>
            <w:pStyle w:val="5B14715BF6914EA88A64DC02774D21AD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74"/>
    <w:rsid w:val="00081CD8"/>
    <w:rsid w:val="00361368"/>
    <w:rsid w:val="003D0474"/>
    <w:rsid w:val="004D0E34"/>
    <w:rsid w:val="007358AC"/>
    <w:rsid w:val="007B296A"/>
    <w:rsid w:val="00827F50"/>
    <w:rsid w:val="008F0AF4"/>
    <w:rsid w:val="00BD2C9D"/>
    <w:rsid w:val="00C333B5"/>
    <w:rsid w:val="00D569FD"/>
    <w:rsid w:val="00E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340B47987D475EA451FF026BD24D4D">
    <w:name w:val="E5340B47987D475EA451FF026BD24D4D"/>
  </w:style>
  <w:style w:type="paragraph" w:customStyle="1" w:styleId="F969E127766D49E58DE10BEAC8E08320">
    <w:name w:val="F969E127766D49E58DE10BEAC8E08320"/>
  </w:style>
  <w:style w:type="paragraph" w:customStyle="1" w:styleId="DD5BF7D28B9D4CC5931C805C824195BD">
    <w:name w:val="DD5BF7D28B9D4CC5931C805C824195BD"/>
  </w:style>
  <w:style w:type="paragraph" w:customStyle="1" w:styleId="1DBD4F234D964E35A32A356054AC8C90">
    <w:name w:val="1DBD4F234D964E35A32A356054AC8C90"/>
  </w:style>
  <w:style w:type="paragraph" w:customStyle="1" w:styleId="D83CCE0C04A74EC2A2A270C275973719">
    <w:name w:val="D83CCE0C04A74EC2A2A270C275973719"/>
  </w:style>
  <w:style w:type="paragraph" w:customStyle="1" w:styleId="115C60D373E94FF898B50333287E4190">
    <w:name w:val="115C60D373E94FF898B50333287E4190"/>
  </w:style>
  <w:style w:type="character" w:styleId="Emphasis">
    <w:name w:val="Emphasis"/>
    <w:basedOn w:val="DefaultParagraphFont"/>
    <w:uiPriority w:val="4"/>
    <w:unhideWhenUsed/>
    <w:qFormat/>
    <w:rsid w:val="003D0474"/>
    <w:rPr>
      <w:i/>
      <w:iCs/>
    </w:rPr>
  </w:style>
  <w:style w:type="paragraph" w:customStyle="1" w:styleId="F13105E6E9484266BE1EB0462447CB1D">
    <w:name w:val="F13105E6E9484266BE1EB0462447CB1D"/>
  </w:style>
  <w:style w:type="paragraph" w:customStyle="1" w:styleId="DF9398648CCA4EE7AE507CBEE0A7D83A">
    <w:name w:val="DF9398648CCA4EE7AE507CBEE0A7D83A"/>
  </w:style>
  <w:style w:type="paragraph" w:customStyle="1" w:styleId="849AC67752C144A59E6EC39F497A0EE6">
    <w:name w:val="849AC67752C144A59E6EC39F497A0EE6"/>
  </w:style>
  <w:style w:type="paragraph" w:customStyle="1" w:styleId="365C32FD944C407AA1402FC32FFB9F98">
    <w:name w:val="365C32FD944C407AA1402FC32FFB9F98"/>
  </w:style>
  <w:style w:type="paragraph" w:customStyle="1" w:styleId="E44C82E0EE4A40679E6F344089388687">
    <w:name w:val="E44C82E0EE4A40679E6F344089388687"/>
  </w:style>
  <w:style w:type="paragraph" w:customStyle="1" w:styleId="CC8F68A58A0C48ED9E2ECBC3F65CC25E">
    <w:name w:val="CC8F68A58A0C48ED9E2ECBC3F65CC25E"/>
  </w:style>
  <w:style w:type="paragraph" w:customStyle="1" w:styleId="43A090F24D8A477D89EF8C38EBD1FFC5">
    <w:name w:val="43A090F24D8A477D89EF8C38EBD1FFC5"/>
  </w:style>
  <w:style w:type="paragraph" w:customStyle="1" w:styleId="5E527D1C0857497B8FFE7F9FCE3045C2">
    <w:name w:val="5E527D1C0857497B8FFE7F9FCE3045C2"/>
  </w:style>
  <w:style w:type="paragraph" w:customStyle="1" w:styleId="70D2918A88C546C298B9C57514ECCBF5">
    <w:name w:val="70D2918A88C546C298B9C57514ECCBF5"/>
  </w:style>
  <w:style w:type="paragraph" w:customStyle="1" w:styleId="BAC21795AC8848AFA334F7B6CE812370">
    <w:name w:val="BAC21795AC8848AFA334F7B6CE812370"/>
  </w:style>
  <w:style w:type="paragraph" w:customStyle="1" w:styleId="6AF766D06D784BB0AEB2ED947B465FF9">
    <w:name w:val="6AF766D06D784BB0AEB2ED947B465FF9"/>
  </w:style>
  <w:style w:type="paragraph" w:customStyle="1" w:styleId="A9A90424148346199249D78F9AFF160B">
    <w:name w:val="A9A90424148346199249D78F9AFF160B"/>
  </w:style>
  <w:style w:type="paragraph" w:customStyle="1" w:styleId="53DF0A16E31A4C1F9F00BDBDEB86F08E">
    <w:name w:val="53DF0A16E31A4C1F9F00BDBDEB86F08E"/>
  </w:style>
  <w:style w:type="paragraph" w:customStyle="1" w:styleId="632C8D0BC2EF4C62BE77A6FCF73B2291">
    <w:name w:val="632C8D0BC2EF4C62BE77A6FCF73B2291"/>
  </w:style>
  <w:style w:type="paragraph" w:customStyle="1" w:styleId="D3DFABC4C7994F3EBD3FAC30292D2527">
    <w:name w:val="D3DFABC4C7994F3EBD3FAC30292D2527"/>
  </w:style>
  <w:style w:type="paragraph" w:customStyle="1" w:styleId="5798689F55184394A8DBBA9632417976">
    <w:name w:val="5798689F55184394A8DBBA9632417976"/>
  </w:style>
  <w:style w:type="paragraph" w:customStyle="1" w:styleId="B84D8BAA96C1463DB5BE076CDDFB5D7E">
    <w:name w:val="B84D8BAA96C1463DB5BE076CDDFB5D7E"/>
  </w:style>
  <w:style w:type="paragraph" w:customStyle="1" w:styleId="8B1AA5EB513140F49553BB172A2A2F50">
    <w:name w:val="8B1AA5EB513140F49553BB172A2A2F50"/>
  </w:style>
  <w:style w:type="paragraph" w:customStyle="1" w:styleId="C376AE4DC1194430B9F404BDE3F20CDA">
    <w:name w:val="C376AE4DC1194430B9F404BDE3F20CDA"/>
  </w:style>
  <w:style w:type="paragraph" w:customStyle="1" w:styleId="84D16FF639B147FBB15090D8014F3D36">
    <w:name w:val="84D16FF639B147FBB15090D8014F3D36"/>
  </w:style>
  <w:style w:type="paragraph" w:customStyle="1" w:styleId="9E6CC21AB2FE43EDA1E98E084138A19A">
    <w:name w:val="9E6CC21AB2FE43EDA1E98E084138A19A"/>
  </w:style>
  <w:style w:type="paragraph" w:customStyle="1" w:styleId="5DE364ADC0214BA491A73E32F6C924A1">
    <w:name w:val="5DE364ADC0214BA491A73E32F6C924A1"/>
  </w:style>
  <w:style w:type="paragraph" w:customStyle="1" w:styleId="6F111AD3F7B14C2CA852E0B2FA2F1D11">
    <w:name w:val="6F111AD3F7B14C2CA852E0B2FA2F1D11"/>
  </w:style>
  <w:style w:type="paragraph" w:customStyle="1" w:styleId="1454A764E6F04545A7303FF9B4F0F260">
    <w:name w:val="1454A764E6F04545A7303FF9B4F0F260"/>
  </w:style>
  <w:style w:type="paragraph" w:customStyle="1" w:styleId="0E2F1A4D62BB4CEB813AA4189D39F684">
    <w:name w:val="0E2F1A4D62BB4CEB813AA4189D39F684"/>
  </w:style>
  <w:style w:type="paragraph" w:customStyle="1" w:styleId="96BC7FDA61454DE9BFDB5ED2C0684055">
    <w:name w:val="96BC7FDA61454DE9BFDB5ED2C0684055"/>
  </w:style>
  <w:style w:type="paragraph" w:customStyle="1" w:styleId="7522844B96294FBD98F9CFEB1FC75B48">
    <w:name w:val="7522844B96294FBD98F9CFEB1FC75B48"/>
  </w:style>
  <w:style w:type="paragraph" w:customStyle="1" w:styleId="8EC3B2C1ED44470298FDD9145A50BCF3">
    <w:name w:val="8EC3B2C1ED44470298FDD9145A50BCF3"/>
  </w:style>
  <w:style w:type="paragraph" w:customStyle="1" w:styleId="58D70D4A739948FE8B8100CDC32AA549">
    <w:name w:val="58D70D4A739948FE8B8100CDC32AA549"/>
  </w:style>
  <w:style w:type="paragraph" w:customStyle="1" w:styleId="2EC3855CA1294BBE8040D9C4FFBB8066">
    <w:name w:val="2EC3855CA1294BBE8040D9C4FFBB8066"/>
  </w:style>
  <w:style w:type="paragraph" w:customStyle="1" w:styleId="18589A368BAF44EBA7B501A870A8688A">
    <w:name w:val="18589A368BAF44EBA7B501A870A8688A"/>
  </w:style>
  <w:style w:type="paragraph" w:customStyle="1" w:styleId="78EA676698EF4743AFC28E272E7CB1C9">
    <w:name w:val="78EA676698EF4743AFC28E272E7CB1C9"/>
  </w:style>
  <w:style w:type="paragraph" w:customStyle="1" w:styleId="547ACA8407D1478FAD4C3541FBA3BC8C">
    <w:name w:val="547ACA8407D1478FAD4C3541FBA3BC8C"/>
  </w:style>
  <w:style w:type="paragraph" w:customStyle="1" w:styleId="E6AA004DDA7443038C48EC3AD94DD519">
    <w:name w:val="E6AA004DDA7443038C48EC3AD94DD519"/>
  </w:style>
  <w:style w:type="paragraph" w:customStyle="1" w:styleId="BD571D8C57B147E38A2287ADB06F8C74">
    <w:name w:val="BD571D8C57B147E38A2287ADB06F8C74"/>
  </w:style>
  <w:style w:type="paragraph" w:customStyle="1" w:styleId="B1C41A788DAB4F51AC4F302F601EF687">
    <w:name w:val="B1C41A788DAB4F51AC4F302F601EF687"/>
  </w:style>
  <w:style w:type="paragraph" w:customStyle="1" w:styleId="C8CE53760B9F4FFBAC5EEA0A8D9F1522">
    <w:name w:val="C8CE53760B9F4FFBAC5EEA0A8D9F1522"/>
  </w:style>
  <w:style w:type="paragraph" w:customStyle="1" w:styleId="36F28E00F5E1477D93332C8304F0780C">
    <w:name w:val="36F28E00F5E1477D93332C8304F0780C"/>
  </w:style>
  <w:style w:type="paragraph" w:customStyle="1" w:styleId="1CDD41EE8D6C4E878CE943F710F46499">
    <w:name w:val="1CDD41EE8D6C4E878CE943F710F46499"/>
  </w:style>
  <w:style w:type="paragraph" w:customStyle="1" w:styleId="30737B8BF0384163874CBD216646ADEF">
    <w:name w:val="30737B8BF0384163874CBD216646ADEF"/>
  </w:style>
  <w:style w:type="paragraph" w:customStyle="1" w:styleId="8FA4D1DA04274DEEB3578B2705F11067">
    <w:name w:val="8FA4D1DA04274DEEB3578B2705F11067"/>
  </w:style>
  <w:style w:type="paragraph" w:customStyle="1" w:styleId="74A98207297548FF83D5415EC6FC2171">
    <w:name w:val="74A98207297548FF83D5415EC6FC2171"/>
  </w:style>
  <w:style w:type="paragraph" w:customStyle="1" w:styleId="15F3032F0570407F82EF5C40C7FF8A1E">
    <w:name w:val="15F3032F0570407F82EF5C40C7FF8A1E"/>
  </w:style>
  <w:style w:type="paragraph" w:customStyle="1" w:styleId="7BFA7D8D1FF64E0DAFA0E4CAA2AA9CDE">
    <w:name w:val="7BFA7D8D1FF64E0DAFA0E4CAA2AA9CDE"/>
  </w:style>
  <w:style w:type="paragraph" w:customStyle="1" w:styleId="DE618A8ABE154B7DA8D4CB80EDFB1333">
    <w:name w:val="DE618A8ABE154B7DA8D4CB80EDFB1333"/>
  </w:style>
  <w:style w:type="paragraph" w:customStyle="1" w:styleId="337F42EFA7C642B291910D0479EC144F">
    <w:name w:val="337F42EFA7C642B291910D0479EC144F"/>
  </w:style>
  <w:style w:type="paragraph" w:customStyle="1" w:styleId="AF365A7EB6A142D09BCEF2E50E9C6DE7">
    <w:name w:val="AF365A7EB6A142D09BCEF2E50E9C6DE7"/>
  </w:style>
  <w:style w:type="paragraph" w:customStyle="1" w:styleId="D52C8000C31E4BCA817DB54AAD3E7AB4">
    <w:name w:val="D52C8000C31E4BCA817DB54AAD3E7AB4"/>
  </w:style>
  <w:style w:type="paragraph" w:customStyle="1" w:styleId="6836E72A709B4F0585D50F227BE98D53">
    <w:name w:val="6836E72A709B4F0585D50F227BE98D53"/>
  </w:style>
  <w:style w:type="paragraph" w:customStyle="1" w:styleId="0BFE3E102B614253B5BFE3EB003DE316">
    <w:name w:val="0BFE3E102B614253B5BFE3EB003DE316"/>
  </w:style>
  <w:style w:type="paragraph" w:customStyle="1" w:styleId="5732532831504F61914679497C04471C">
    <w:name w:val="5732532831504F61914679497C04471C"/>
  </w:style>
  <w:style w:type="paragraph" w:customStyle="1" w:styleId="90132869F027494AA30099A668DE2D0F">
    <w:name w:val="90132869F027494AA30099A668DE2D0F"/>
  </w:style>
  <w:style w:type="paragraph" w:customStyle="1" w:styleId="CE793A34D6F44447A98518DDDE6D320A">
    <w:name w:val="CE793A34D6F44447A98518DDDE6D320A"/>
  </w:style>
  <w:style w:type="paragraph" w:customStyle="1" w:styleId="CACC314A61B24F60BCF7AAC389207D04">
    <w:name w:val="CACC314A61B24F60BCF7AAC389207D04"/>
  </w:style>
  <w:style w:type="paragraph" w:customStyle="1" w:styleId="B55C491A8CF54506BEFF4C0AC2481D79">
    <w:name w:val="B55C491A8CF54506BEFF4C0AC2481D79"/>
  </w:style>
  <w:style w:type="paragraph" w:customStyle="1" w:styleId="5B14715BF6914EA88A64DC02774D21AD">
    <w:name w:val="5B14715BF6914EA88A64DC02774D21AD"/>
  </w:style>
  <w:style w:type="paragraph" w:customStyle="1" w:styleId="C400BC1C17E4413290FC40C66BE73AB1">
    <w:name w:val="C400BC1C17E4413290FC40C66BE73AB1"/>
  </w:style>
  <w:style w:type="paragraph" w:customStyle="1" w:styleId="17C924A01ACF4F5C9D90618193C06E57">
    <w:name w:val="17C924A01ACF4F5C9D90618193C06E57"/>
    <w:rsid w:val="003D0474"/>
  </w:style>
  <w:style w:type="paragraph" w:customStyle="1" w:styleId="6D9AEB3DFE5749D699E24D90D968989C">
    <w:name w:val="6D9AEB3DFE5749D699E24D90D968989C"/>
    <w:rsid w:val="003D0474"/>
  </w:style>
  <w:style w:type="paragraph" w:customStyle="1" w:styleId="8A080F5106394CD9A89BA607D9F280FB">
    <w:name w:val="8A080F5106394CD9A89BA607D9F280FB"/>
    <w:rsid w:val="003D0474"/>
  </w:style>
  <w:style w:type="paragraph" w:customStyle="1" w:styleId="F4D09A78AE954DEAB1326051A83A065B">
    <w:name w:val="F4D09A78AE954DEAB1326051A83A065B"/>
    <w:rsid w:val="003D0474"/>
  </w:style>
  <w:style w:type="paragraph" w:customStyle="1" w:styleId="43848C6B2A35425FA063242AA38DBB6A">
    <w:name w:val="43848C6B2A35425FA063242AA38DBB6A"/>
    <w:rsid w:val="003D0474"/>
  </w:style>
  <w:style w:type="paragraph" w:customStyle="1" w:styleId="7381C65C29764F8A9DC442DB88BA2121">
    <w:name w:val="7381C65C29764F8A9DC442DB88BA2121"/>
    <w:rsid w:val="003D0474"/>
  </w:style>
  <w:style w:type="paragraph" w:customStyle="1" w:styleId="BD3ACEE23BC7416D9B98C7D631CF82F6">
    <w:name w:val="BD3ACEE23BC7416D9B98C7D631CF82F6"/>
    <w:rsid w:val="003D0474"/>
  </w:style>
  <w:style w:type="paragraph" w:customStyle="1" w:styleId="A4CE0C853DAD49B1A0EB84A30D45304C">
    <w:name w:val="A4CE0C853DAD49B1A0EB84A30D45304C"/>
    <w:rsid w:val="003D0474"/>
  </w:style>
  <w:style w:type="paragraph" w:customStyle="1" w:styleId="5109E552F35C45F7B4856BFF430F484B">
    <w:name w:val="5109E552F35C45F7B4856BFF430F484B"/>
    <w:rsid w:val="003D0474"/>
  </w:style>
  <w:style w:type="paragraph" w:customStyle="1" w:styleId="30548550F74448BFB1195DC54609820B">
    <w:name w:val="30548550F74448BFB1195DC54609820B"/>
    <w:rsid w:val="003D0474"/>
  </w:style>
  <w:style w:type="paragraph" w:customStyle="1" w:styleId="ADAF9B314BA94B2AA18A4900A2FB68D0">
    <w:name w:val="ADAF9B314BA94B2AA18A4900A2FB68D0"/>
    <w:rsid w:val="003D0474"/>
  </w:style>
  <w:style w:type="paragraph" w:customStyle="1" w:styleId="5479E2C026C94991B7D36C00B0FF5D6C">
    <w:name w:val="5479E2C026C94991B7D36C00B0FF5D6C"/>
    <w:rsid w:val="003D0474"/>
  </w:style>
  <w:style w:type="paragraph" w:customStyle="1" w:styleId="DDECD3B34DD84820AE10D65AC13B96A2">
    <w:name w:val="DDECD3B34DD84820AE10D65AC13B96A2"/>
    <w:rsid w:val="003D0474"/>
  </w:style>
  <w:style w:type="paragraph" w:customStyle="1" w:styleId="67F2924B0D904CB58CB94F1E71EC2020">
    <w:name w:val="67F2924B0D904CB58CB94F1E71EC2020"/>
    <w:rsid w:val="003D0474"/>
  </w:style>
  <w:style w:type="paragraph" w:customStyle="1" w:styleId="FF1AF9105B9341D6A33F343E879A10A5">
    <w:name w:val="FF1AF9105B9341D6A33F343E879A10A5"/>
    <w:rsid w:val="003D0474"/>
  </w:style>
  <w:style w:type="paragraph" w:customStyle="1" w:styleId="69D11B7F66DE4199B7F7255598A5FFB9">
    <w:name w:val="69D11B7F66DE4199B7F7255598A5FFB9"/>
    <w:rsid w:val="003D0474"/>
  </w:style>
  <w:style w:type="paragraph" w:customStyle="1" w:styleId="92D4CF5AE52942B795CAF0A7F4DE2D97">
    <w:name w:val="92D4CF5AE52942B795CAF0A7F4DE2D97"/>
    <w:rsid w:val="003D0474"/>
  </w:style>
  <w:style w:type="paragraph" w:customStyle="1" w:styleId="1165028E2E374C6993075A54B1A94214">
    <w:name w:val="1165028E2E374C6993075A54B1A94214"/>
    <w:rsid w:val="003D0474"/>
  </w:style>
  <w:style w:type="paragraph" w:customStyle="1" w:styleId="2BC81B7AA65D4DECAB135BD2D617CE7E">
    <w:name w:val="2BC81B7AA65D4DECAB135BD2D617CE7E"/>
    <w:rsid w:val="003D0474"/>
  </w:style>
  <w:style w:type="paragraph" w:customStyle="1" w:styleId="BBF0747EE9E7410A847E017F103C66CF">
    <w:name w:val="BBF0747EE9E7410A847E017F103C66CF"/>
    <w:rsid w:val="003D0474"/>
  </w:style>
  <w:style w:type="paragraph" w:customStyle="1" w:styleId="BDCAD6CFF8C24E52A0C239A0B4165645">
    <w:name w:val="BDCAD6CFF8C24E52A0C239A0B4165645"/>
    <w:rsid w:val="003D0474"/>
  </w:style>
  <w:style w:type="paragraph" w:customStyle="1" w:styleId="5CD615237C254CB5B331D383A167B2D6">
    <w:name w:val="5CD615237C254CB5B331D383A167B2D6"/>
    <w:rsid w:val="003D0474"/>
  </w:style>
  <w:style w:type="paragraph" w:customStyle="1" w:styleId="B49BFB57099C4885B9AB853B2ED9FBD7">
    <w:name w:val="B49BFB57099C4885B9AB853B2ED9FBD7"/>
    <w:rsid w:val="003D0474"/>
  </w:style>
  <w:style w:type="paragraph" w:customStyle="1" w:styleId="9740251363F345D2BB44152834B441A7">
    <w:name w:val="9740251363F345D2BB44152834B441A7"/>
    <w:rsid w:val="003D0474"/>
  </w:style>
  <w:style w:type="paragraph" w:customStyle="1" w:styleId="D7F25BD8A9C3423D9D97CE1750FE96BE">
    <w:name w:val="D7F25BD8A9C3423D9D97CE1750FE96BE"/>
    <w:rsid w:val="003D0474"/>
  </w:style>
  <w:style w:type="paragraph" w:customStyle="1" w:styleId="B18A5DEBB13343BB867D42C67C03DE96">
    <w:name w:val="B18A5DEBB13343BB867D42C67C03DE96"/>
    <w:rsid w:val="003D0474"/>
  </w:style>
  <w:style w:type="paragraph" w:customStyle="1" w:styleId="1815BCFFF4554241B6CC60F3AB7B50AF">
    <w:name w:val="1815BCFFF4554241B6CC60F3AB7B50AF"/>
    <w:rsid w:val="003D0474"/>
  </w:style>
  <w:style w:type="paragraph" w:customStyle="1" w:styleId="CB931EA874F34D9696B830965123FBAA">
    <w:name w:val="CB931EA874F34D9696B830965123FBAA"/>
    <w:rsid w:val="003D0474"/>
  </w:style>
  <w:style w:type="paragraph" w:customStyle="1" w:styleId="A73F06BB8BB845709A030D06AAB527B8">
    <w:name w:val="A73F06BB8BB845709A030D06AAB527B8"/>
    <w:rsid w:val="003D0474"/>
  </w:style>
  <w:style w:type="paragraph" w:customStyle="1" w:styleId="E767A04F1C734A7695021B70D08B2C45">
    <w:name w:val="E767A04F1C734A7695021B70D08B2C45"/>
    <w:rsid w:val="003D0474"/>
  </w:style>
  <w:style w:type="paragraph" w:customStyle="1" w:styleId="040B6491349947FEA46FB3B059DA9AE3">
    <w:name w:val="040B6491349947FEA46FB3B059DA9AE3"/>
    <w:rsid w:val="003D0474"/>
  </w:style>
  <w:style w:type="paragraph" w:customStyle="1" w:styleId="E9182E5E68EA46C78D5B22A1484B07E3">
    <w:name w:val="E9182E5E68EA46C78D5B22A1484B07E3"/>
    <w:rsid w:val="003D0474"/>
  </w:style>
  <w:style w:type="paragraph" w:customStyle="1" w:styleId="89AAE00E61134516816FC37FDDBF81D4">
    <w:name w:val="89AAE00E61134516816FC37FDDBF81D4"/>
    <w:rsid w:val="003D0474"/>
  </w:style>
  <w:style w:type="paragraph" w:customStyle="1" w:styleId="5F5FCCFD6CA44E2CA5BAA2B3E4E5CBC1">
    <w:name w:val="5F5FCCFD6CA44E2CA5BAA2B3E4E5CBC1"/>
    <w:rsid w:val="003D0474"/>
  </w:style>
  <w:style w:type="paragraph" w:customStyle="1" w:styleId="C1F1B3BA055F443584E91BC2E3852B13">
    <w:name w:val="C1F1B3BA055F443584E91BC2E3852B13"/>
    <w:rsid w:val="003D0474"/>
  </w:style>
  <w:style w:type="paragraph" w:customStyle="1" w:styleId="DFE5DF04A265444798FB9129B9B92733">
    <w:name w:val="DFE5DF04A265444798FB9129B9B92733"/>
    <w:rsid w:val="003D0474"/>
  </w:style>
  <w:style w:type="paragraph" w:customStyle="1" w:styleId="11ABC9968915454CA3CD3D689551E6B7">
    <w:name w:val="11ABC9968915454CA3CD3D689551E6B7"/>
    <w:rsid w:val="003D0474"/>
  </w:style>
  <w:style w:type="paragraph" w:customStyle="1" w:styleId="008AAD82BE914299B99DF4B6345E1F1B">
    <w:name w:val="008AAD82BE914299B99DF4B6345E1F1B"/>
    <w:rsid w:val="003D0474"/>
  </w:style>
  <w:style w:type="paragraph" w:customStyle="1" w:styleId="C59EC171ECFB479F8E5771A0393D7702">
    <w:name w:val="C59EC171ECFB479F8E5771A0393D7702"/>
    <w:rsid w:val="003D0474"/>
  </w:style>
  <w:style w:type="paragraph" w:customStyle="1" w:styleId="F7F7BA4CA8904BD581406B1647E24D1D">
    <w:name w:val="F7F7BA4CA8904BD581406B1647E24D1D"/>
    <w:rsid w:val="003D0474"/>
  </w:style>
  <w:style w:type="paragraph" w:customStyle="1" w:styleId="6B1C4A9B1ED044659E59287FDE250B1B">
    <w:name w:val="6B1C4A9B1ED044659E59287FDE250B1B"/>
    <w:rsid w:val="003D0474"/>
  </w:style>
  <w:style w:type="paragraph" w:customStyle="1" w:styleId="485E13D9F3674CBC93A1B937AB11E20A">
    <w:name w:val="485E13D9F3674CBC93A1B937AB11E20A"/>
    <w:rsid w:val="003D0474"/>
  </w:style>
  <w:style w:type="paragraph" w:customStyle="1" w:styleId="98797A9B19C142D497C2E4B4CAA74230">
    <w:name w:val="98797A9B19C142D497C2E4B4CAA74230"/>
    <w:rsid w:val="003D0474"/>
  </w:style>
  <w:style w:type="paragraph" w:customStyle="1" w:styleId="1C8917A136F247B39C431873F9F3CFFA">
    <w:name w:val="1C8917A136F247B39C431873F9F3CFFA"/>
    <w:rsid w:val="003D0474"/>
  </w:style>
  <w:style w:type="paragraph" w:customStyle="1" w:styleId="B346523FD56B4C26B10A87477D53766A">
    <w:name w:val="B346523FD56B4C26B10A87477D53766A"/>
    <w:rsid w:val="003D0474"/>
  </w:style>
  <w:style w:type="paragraph" w:customStyle="1" w:styleId="88C6FE16039C4E9AB787E99275664434">
    <w:name w:val="88C6FE16039C4E9AB787E99275664434"/>
    <w:rsid w:val="003D0474"/>
  </w:style>
  <w:style w:type="paragraph" w:customStyle="1" w:styleId="8EEBC6D2540B4D64A62803D44310BC26">
    <w:name w:val="8EEBC6D2540B4D64A62803D44310BC26"/>
    <w:rsid w:val="003D0474"/>
  </w:style>
  <w:style w:type="paragraph" w:customStyle="1" w:styleId="BAFD1BB2BE514FBC8B60539FFC499D5A">
    <w:name w:val="BAFD1BB2BE514FBC8B60539FFC499D5A"/>
    <w:rsid w:val="003D0474"/>
  </w:style>
  <w:style w:type="paragraph" w:customStyle="1" w:styleId="2EEB6F8F536A4C208E88BE355135CC50">
    <w:name w:val="2EEB6F8F536A4C208E88BE355135CC50"/>
    <w:rsid w:val="003D0474"/>
  </w:style>
  <w:style w:type="paragraph" w:customStyle="1" w:styleId="E8726BB335F240CC84F45E6F6596E94C">
    <w:name w:val="E8726BB335F240CC84F45E6F6596E94C"/>
    <w:rsid w:val="003D0474"/>
  </w:style>
  <w:style w:type="paragraph" w:customStyle="1" w:styleId="B530FEE6D99A480182AFC22EA8A151BD">
    <w:name w:val="B530FEE6D99A480182AFC22EA8A151BD"/>
    <w:rsid w:val="003D0474"/>
  </w:style>
  <w:style w:type="paragraph" w:customStyle="1" w:styleId="DB247F40EC9841BA98E69850D5B02FDB">
    <w:name w:val="DB247F40EC9841BA98E69850D5B02FDB"/>
    <w:rsid w:val="003D0474"/>
  </w:style>
  <w:style w:type="paragraph" w:customStyle="1" w:styleId="E8487D15823A49D4AFEEB930C85A9CCC">
    <w:name w:val="E8487D15823A49D4AFEEB930C85A9CCC"/>
    <w:rsid w:val="003D0474"/>
  </w:style>
  <w:style w:type="paragraph" w:customStyle="1" w:styleId="10FF288C4B7D4AC3B112F5A7CB3C90A6">
    <w:name w:val="10FF288C4B7D4AC3B112F5A7CB3C90A6"/>
    <w:rsid w:val="003D0474"/>
  </w:style>
  <w:style w:type="paragraph" w:customStyle="1" w:styleId="FE76125922D64774BF3A9190224B2E07">
    <w:name w:val="FE76125922D64774BF3A9190224B2E07"/>
    <w:rsid w:val="003D0474"/>
  </w:style>
  <w:style w:type="paragraph" w:customStyle="1" w:styleId="72E0D274633C43F7AF185CAC465E345D">
    <w:name w:val="72E0D274633C43F7AF185CAC465E345D"/>
    <w:rsid w:val="003D0474"/>
  </w:style>
  <w:style w:type="paragraph" w:customStyle="1" w:styleId="136A71EBA875437791731E1F57F4C0FC">
    <w:name w:val="136A71EBA875437791731E1F57F4C0FC"/>
    <w:rsid w:val="003D0474"/>
  </w:style>
  <w:style w:type="paragraph" w:customStyle="1" w:styleId="CECFF00BF2394A70B60C9983EF86EC6B">
    <w:name w:val="CECFF00BF2394A70B60C9983EF86EC6B"/>
    <w:rsid w:val="003D0474"/>
  </w:style>
  <w:style w:type="paragraph" w:customStyle="1" w:styleId="351803BACA79403697AF830482224B9F">
    <w:name w:val="351803BACA79403697AF830482224B9F"/>
    <w:rsid w:val="003D0474"/>
  </w:style>
  <w:style w:type="paragraph" w:customStyle="1" w:styleId="AEF1EE35D4B04A508722D35AE84DC2BA">
    <w:name w:val="AEF1EE35D4B04A508722D35AE84DC2BA"/>
    <w:rsid w:val="003D0474"/>
  </w:style>
  <w:style w:type="paragraph" w:customStyle="1" w:styleId="1424865C613940ADA6DD1CBEE715E410">
    <w:name w:val="1424865C613940ADA6DD1CBEE715E410"/>
    <w:rsid w:val="00827F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WEB API 2 v1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5D69D-CF10-4BAD-BE7E-D1208D6E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497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WebAPI 2 - Learning Materials</vt:lpstr>
      <vt:lpstr>Session I: Introduction - Create Web API for CRUD Operations</vt:lpstr>
      <vt:lpstr>        </vt:lpstr>
      <vt:lpstr>        Adding EF Data Model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WebAPI 2 - Learning Materials</dc:title>
  <dc:subject/>
  <dc:creator>Gokul Krishnan</dc:creator>
  <cp:keywords/>
  <dc:description/>
  <cp:lastModifiedBy>Gokul G</cp:lastModifiedBy>
  <cp:revision>11</cp:revision>
  <dcterms:created xsi:type="dcterms:W3CDTF">2019-10-11T14:33:00Z</dcterms:created>
  <dcterms:modified xsi:type="dcterms:W3CDTF">2019-10-12T09:41:00Z</dcterms:modified>
</cp:coreProperties>
</file>